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370B50C5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482655DB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01B8868F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19ACC6E9" wp14:editId="1457981D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1F0EC0D1" w14:textId="77777777" w:rsidR="00856A4E" w:rsidRPr="006F3735" w:rsidRDefault="00856A4E">
      <w:pPr>
        <w:pStyle w:val="Comment"/>
        <w:rPr>
          <w:vanish w:val="0"/>
        </w:rPr>
      </w:pPr>
    </w:p>
    <w:p w14:paraId="1407D37E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0B4950C8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16ACD17D" w14:textId="77777777" w:rsidR="00856A4E" w:rsidRDefault="00856A4E">
      <w:pPr>
        <w:pStyle w:val="Comment"/>
        <w:rPr>
          <w:vanish w:val="0"/>
        </w:rPr>
      </w:pPr>
    </w:p>
    <w:p w14:paraId="7EED7129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282B9C39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4068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C235" w14:textId="377BB1CA" w:rsidR="008F2810" w:rsidRPr="00E708C4" w:rsidRDefault="001C2E74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1C2E74">
              <w:rPr>
                <w:sz w:val="22"/>
                <w:szCs w:val="18"/>
              </w:rPr>
              <w:t>Lucie Weber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1186F" w14:textId="0B417421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4878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FDE3" w14:textId="45B3676F" w:rsidR="008F2810" w:rsidRPr="00E708C4" w:rsidRDefault="001C2E74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1C2E74">
              <w:rPr>
                <w:sz w:val="22"/>
                <w:szCs w:val="18"/>
              </w:rPr>
              <w:t>Prof. Dr. Heinrich Braun</w:t>
            </w:r>
          </w:p>
        </w:tc>
      </w:tr>
      <w:tr w:rsidR="008F2810" w:rsidRPr="0043387C" w14:paraId="69F3460C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2C14F75F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C7FC" w14:textId="6AE4156D" w:rsidR="008F2810" w:rsidRPr="00E708C4" w:rsidRDefault="001C2E74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1C2E74">
              <w:rPr>
                <w:sz w:val="22"/>
                <w:szCs w:val="18"/>
              </w:rPr>
              <w:t>TINF19B4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EEB88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EAA35" w14:textId="36E93AE1" w:rsidR="00037743" w:rsidRPr="00E708C4" w:rsidRDefault="007E001D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E-</w:t>
            </w:r>
            <w:r w:rsidR="00F15880">
              <w:rPr>
                <w:sz w:val="20"/>
              </w:rPr>
              <w:t>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B947903" w14:textId="5A626A76" w:rsidR="0043387C" w:rsidRPr="00E708C4" w:rsidRDefault="001C2E74" w:rsidP="0043387C">
            <w:pPr>
              <w:tabs>
                <w:tab w:val="left" w:pos="2270"/>
              </w:tabs>
              <w:spacing w:before="120" w:after="120"/>
            </w:pPr>
            <w:r w:rsidRPr="001C2E74">
              <w:rPr>
                <w:rStyle w:val="go"/>
                <w:sz w:val="22"/>
                <w:szCs w:val="18"/>
              </w:rPr>
              <w:t>heinrich.braun@dhbw-karlsruhe.de</w:t>
            </w:r>
          </w:p>
        </w:tc>
      </w:tr>
      <w:tr w:rsidR="00D73782" w:rsidRPr="0043387C" w14:paraId="04412110" w14:textId="77777777">
        <w:tc>
          <w:tcPr>
            <w:tcW w:w="1842" w:type="dxa"/>
            <w:tcBorders>
              <w:top w:val="single" w:sz="4" w:space="0" w:color="auto"/>
            </w:tcBorders>
          </w:tcPr>
          <w:p w14:paraId="34D3320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2532C6BB" w14:textId="4B16E5CA" w:rsidR="00D73782" w:rsidRPr="00E708C4" w:rsidRDefault="001C2E74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EB067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70C2294B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3B72631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519E0E92" w14:textId="77777777" w:rsidR="008F2810" w:rsidRDefault="008F2810">
      <w:pPr>
        <w:pStyle w:val="Comment"/>
        <w:rPr>
          <w:vanish w:val="0"/>
        </w:rPr>
      </w:pPr>
    </w:p>
    <w:p w14:paraId="37A1D3E0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9453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7"/>
        <w:gridCol w:w="7126"/>
      </w:tblGrid>
      <w:tr w:rsidR="009F4D93" w:rsidRPr="009F4D93" w14:paraId="1D780591" w14:textId="77777777" w:rsidTr="00FD67AC">
        <w:trPr>
          <w:trHeight w:val="451"/>
        </w:trPr>
        <w:tc>
          <w:tcPr>
            <w:tcW w:w="2327" w:type="dxa"/>
            <w:vAlign w:val="center"/>
          </w:tcPr>
          <w:p w14:paraId="564A143C" w14:textId="77777777" w:rsidR="009F4D93" w:rsidRDefault="009F4D93" w:rsidP="0042568A">
            <w:pPr>
              <w:pStyle w:val="PTabelle"/>
            </w:pPr>
            <w:r w:rsidRPr="009F4D93">
              <w:t>Titel der Arbeit</w:t>
            </w:r>
          </w:p>
        </w:tc>
        <w:tc>
          <w:tcPr>
            <w:tcW w:w="7126" w:type="dxa"/>
            <w:vAlign w:val="center"/>
          </w:tcPr>
          <w:p w14:paraId="72F73628" w14:textId="77777777" w:rsidR="009F4D93" w:rsidRPr="006F3735" w:rsidRDefault="009F4D93" w:rsidP="0042568A">
            <w:pPr>
              <w:pStyle w:val="PTabelle"/>
            </w:pPr>
          </w:p>
          <w:p w14:paraId="10E5A01C" w14:textId="34E1163B" w:rsidR="009F4D93" w:rsidRPr="006F3735" w:rsidRDefault="007951C9" w:rsidP="0042568A">
            <w:pPr>
              <w:pStyle w:val="PTabelle"/>
            </w:pPr>
            <w:r>
              <w:t>Modellierung und Optimierung eines Lademanagementsystems an der DHBW Karlsruhe</w:t>
            </w:r>
          </w:p>
          <w:p w14:paraId="543C0426" w14:textId="77777777" w:rsidR="009F4D93" w:rsidRPr="006F3735" w:rsidRDefault="009F4D93" w:rsidP="0042568A">
            <w:pPr>
              <w:pStyle w:val="PTabelle"/>
            </w:pPr>
          </w:p>
        </w:tc>
      </w:tr>
      <w:tr w:rsidR="0043387C" w14:paraId="1EC9E1D8" w14:textId="77777777" w:rsidTr="00FD67AC">
        <w:trPr>
          <w:trHeight w:val="45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4466" w14:textId="77777777" w:rsidR="0043387C" w:rsidRPr="00F66F45" w:rsidRDefault="0043387C" w:rsidP="0042568A">
            <w:pPr>
              <w:pStyle w:val="PTabelle"/>
            </w:pPr>
            <w:r w:rsidRPr="00F66F45">
              <w:t>Typ der Arbeit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C3CA" w14:textId="0D93C290" w:rsidR="0043387C" w:rsidRPr="006F3735" w:rsidRDefault="00AE0470" w:rsidP="0042568A">
            <w:pPr>
              <w:pStyle w:val="PTabelle"/>
            </w:pPr>
            <w:r>
              <w:t>Modell Aufbau, Entwicklung eines Optimierungsalgorithmus</w:t>
            </w:r>
          </w:p>
        </w:tc>
      </w:tr>
      <w:tr w:rsidR="009F4D93" w:rsidRPr="009F4D93" w14:paraId="50BF2324" w14:textId="77777777" w:rsidTr="00FD67AC">
        <w:trPr>
          <w:trHeight w:val="451"/>
        </w:trPr>
        <w:tc>
          <w:tcPr>
            <w:tcW w:w="2327" w:type="dxa"/>
            <w:vAlign w:val="center"/>
          </w:tcPr>
          <w:p w14:paraId="41E9DD8E" w14:textId="77777777" w:rsidR="009F4D93" w:rsidRPr="009F4D93" w:rsidRDefault="009F4D93" w:rsidP="0042568A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7126" w:type="dxa"/>
            <w:vAlign w:val="center"/>
          </w:tcPr>
          <w:p w14:paraId="43E5725E" w14:textId="77777777" w:rsidR="009F4D93" w:rsidRPr="006F3735" w:rsidRDefault="009F4D93" w:rsidP="0042568A">
            <w:pPr>
              <w:pStyle w:val="PTabelle"/>
            </w:pPr>
          </w:p>
          <w:p w14:paraId="77972531" w14:textId="5FC45869" w:rsidR="0043387C" w:rsidRDefault="00AE0470" w:rsidP="0042568A">
            <w:pPr>
              <w:pStyle w:val="PTabelle"/>
            </w:pPr>
            <w:r>
              <w:t>Es soll eine Machbarkeitsstudie durchgeführt werden, die überprüft, ob Photovoltaikanlagen auf dem Dach der DHBW Karlsruhe lukrativ wären</w:t>
            </w:r>
            <w:r w:rsidR="00C567D8">
              <w:t>, wenn</w:t>
            </w:r>
            <w:r>
              <w:t xml:space="preserve"> </w:t>
            </w:r>
            <w:r w:rsidR="00C567D8">
              <w:t>der</w:t>
            </w:r>
            <w:r>
              <w:t xml:space="preserve"> eigene Solar-Strom an Mitarbeiter*innen, Dozent*innen und Studierende zum Laden von Elektro-Autos</w:t>
            </w:r>
            <w:r w:rsidR="00C567D8">
              <w:t xml:space="preserve"> verkauft werden würde</w:t>
            </w:r>
            <w:r>
              <w:t>. Dazu soll ein Testszenario</w:t>
            </w:r>
            <w:r w:rsidR="00C567D8">
              <w:t xml:space="preserve"> mit möglichst realitätsnahen Daten</w:t>
            </w:r>
            <w:r>
              <w:t xml:space="preserve"> modelliert werden. Ein selbst entwickelter Lademanagement Algorithmus soll</w:t>
            </w:r>
            <w:r w:rsidR="00C567D8">
              <w:t xml:space="preserve"> die Verteilung des Stroms optimieren.</w:t>
            </w:r>
          </w:p>
          <w:p w14:paraId="7C7AD18B" w14:textId="77777777" w:rsidR="009F4D93" w:rsidRPr="006F3735" w:rsidRDefault="009F4D93" w:rsidP="0042568A">
            <w:pPr>
              <w:pStyle w:val="PTabelle"/>
            </w:pPr>
          </w:p>
          <w:p w14:paraId="0EC5AE5F" w14:textId="77777777" w:rsidR="009F4D93" w:rsidRPr="009F4D93" w:rsidRDefault="009F4D93" w:rsidP="0042568A">
            <w:pPr>
              <w:pStyle w:val="PTabelle"/>
            </w:pPr>
          </w:p>
        </w:tc>
      </w:tr>
      <w:tr w:rsidR="009F4D93" w:rsidRPr="009F4D93" w14:paraId="52B8EAA6" w14:textId="77777777" w:rsidTr="00FD67AC">
        <w:trPr>
          <w:trHeight w:val="451"/>
        </w:trPr>
        <w:tc>
          <w:tcPr>
            <w:tcW w:w="2327" w:type="dxa"/>
            <w:vAlign w:val="center"/>
          </w:tcPr>
          <w:p w14:paraId="4FB3F17F" w14:textId="77777777" w:rsidR="009F4D93" w:rsidRDefault="009F4D93" w:rsidP="0042568A">
            <w:pPr>
              <w:pStyle w:val="PTabelle"/>
            </w:pPr>
            <w:r>
              <w:t>Geplantes Vorgehen</w:t>
            </w:r>
          </w:p>
        </w:tc>
        <w:tc>
          <w:tcPr>
            <w:tcW w:w="7126" w:type="dxa"/>
            <w:vAlign w:val="center"/>
          </w:tcPr>
          <w:p w14:paraId="6DC9B9D5" w14:textId="032C223E" w:rsidR="009F4D93" w:rsidRDefault="00C567D8" w:rsidP="0042568A">
            <w:pPr>
              <w:pStyle w:val="PTabelle"/>
              <w:numPr>
                <w:ilvl w:val="0"/>
                <w:numId w:val="2"/>
              </w:numPr>
            </w:pPr>
            <w:r>
              <w:t>Erste Modellierung des Testszenarios mit gegebenenfalls zufällig generierten Daten</w:t>
            </w:r>
          </w:p>
          <w:p w14:paraId="4F2A5DC5" w14:textId="3B434815" w:rsidR="00C567D8" w:rsidRDefault="00C567D8" w:rsidP="0042568A">
            <w:pPr>
              <w:pStyle w:val="PTabelle"/>
              <w:numPr>
                <w:ilvl w:val="0"/>
                <w:numId w:val="2"/>
              </w:numPr>
            </w:pPr>
            <w:r>
              <w:t>Analyse/Wissensaufbau Optimierungsalgorithmen</w:t>
            </w:r>
          </w:p>
          <w:p w14:paraId="1F312D3D" w14:textId="20A35AF7" w:rsidR="00845C39" w:rsidRDefault="0011287C" w:rsidP="0042568A">
            <w:pPr>
              <w:pStyle w:val="PTabelle"/>
              <w:numPr>
                <w:ilvl w:val="0"/>
                <w:numId w:val="2"/>
              </w:numPr>
            </w:pPr>
            <w:r>
              <w:t>Anforderungsanalyse Lademanagementsystem (Befragung mögliche</w:t>
            </w:r>
            <w:r w:rsidR="00C75A8B">
              <w:t>r</w:t>
            </w:r>
            <w:r>
              <w:t xml:space="preserve"> Anwender*innen, Befragung DHBW Nachhaltigkeitsgruppe)</w:t>
            </w:r>
          </w:p>
          <w:p w14:paraId="0B291A14" w14:textId="7C276BC9" w:rsidR="00C567D8" w:rsidRDefault="0011287C" w:rsidP="0042568A">
            <w:pPr>
              <w:pStyle w:val="PTabelle"/>
              <w:numPr>
                <w:ilvl w:val="0"/>
                <w:numId w:val="2"/>
              </w:numPr>
            </w:pPr>
            <w:r>
              <w:t xml:space="preserve">Entwicklung und </w:t>
            </w:r>
            <w:r w:rsidR="00C567D8">
              <w:t xml:space="preserve">Implementierung </w:t>
            </w:r>
            <w:r>
              <w:t>eines ersten (einfachen) Optimierungsa</w:t>
            </w:r>
            <w:r w:rsidR="00C567D8">
              <w:t>lgorithmus</w:t>
            </w:r>
          </w:p>
          <w:p w14:paraId="4CEAECE5" w14:textId="0A4DE5A3" w:rsidR="00C567D8" w:rsidRDefault="00C567D8" w:rsidP="0042568A">
            <w:pPr>
              <w:pStyle w:val="PTabelle"/>
              <w:numPr>
                <w:ilvl w:val="0"/>
                <w:numId w:val="2"/>
              </w:numPr>
            </w:pPr>
            <w:r>
              <w:t xml:space="preserve">Beschaffen von genaueren Datensätzen </w:t>
            </w:r>
            <w:r w:rsidR="002435E7">
              <w:t xml:space="preserve">(Stadtwerke Ka) </w:t>
            </w:r>
            <w:r>
              <w:t>-&gt; Überarbeitung des Modells</w:t>
            </w:r>
          </w:p>
          <w:p w14:paraId="484ED96B" w14:textId="1C05F70B" w:rsidR="0011287C" w:rsidRDefault="0011287C" w:rsidP="0042568A">
            <w:pPr>
              <w:pStyle w:val="PTabelle"/>
              <w:numPr>
                <w:ilvl w:val="0"/>
                <w:numId w:val="2"/>
              </w:numPr>
            </w:pPr>
            <w:r>
              <w:t>Schrittweise Verbesserung des Algorithmus</w:t>
            </w:r>
          </w:p>
          <w:p w14:paraId="2BE31D3D" w14:textId="78EC0948" w:rsidR="0011287C" w:rsidRDefault="0011287C" w:rsidP="0042568A">
            <w:pPr>
              <w:pStyle w:val="PTabelle"/>
              <w:numPr>
                <w:ilvl w:val="0"/>
                <w:numId w:val="2"/>
              </w:numPr>
            </w:pPr>
            <w:r>
              <w:t>Auswertung</w:t>
            </w:r>
          </w:p>
          <w:p w14:paraId="45EDE6B8" w14:textId="77777777" w:rsidR="009F4D93" w:rsidRPr="006F3735" w:rsidRDefault="009F4D93" w:rsidP="0042568A">
            <w:pPr>
              <w:pStyle w:val="PTabelle"/>
            </w:pPr>
          </w:p>
        </w:tc>
      </w:tr>
      <w:tr w:rsidR="00F66F45" w14:paraId="0814CDA1" w14:textId="77777777" w:rsidTr="00FD67AC">
        <w:trPr>
          <w:trHeight w:val="45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EB8ED" w14:textId="77777777" w:rsidR="00F66F45" w:rsidRPr="008F2810" w:rsidRDefault="00F66F45" w:rsidP="0042568A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EAD" w14:textId="7EB068D3" w:rsidR="00F66F45" w:rsidRPr="006F3735" w:rsidRDefault="009D2296" w:rsidP="0042568A">
            <w:pPr>
              <w:pStyle w:val="PTabelle"/>
            </w:pPr>
            <w:r>
              <w:t>Matlab/Simulink</w:t>
            </w:r>
          </w:p>
        </w:tc>
      </w:tr>
      <w:tr w:rsidR="006F3735" w:rsidRPr="003C783F" w14:paraId="4A4CF939" w14:textId="77777777" w:rsidTr="00FD67AC">
        <w:trPr>
          <w:trHeight w:val="45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579B" w14:textId="77777777" w:rsidR="006F3735" w:rsidRPr="00F66F45" w:rsidRDefault="006F3735" w:rsidP="0042568A">
            <w:pPr>
              <w:pStyle w:val="PTabelle"/>
            </w:pPr>
            <w:r w:rsidRPr="00F66F45">
              <w:t>Literaturliste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8AC3" w14:textId="4E7076F4" w:rsidR="00FD67AC" w:rsidRPr="00FD67AC" w:rsidRDefault="00FD67AC" w:rsidP="0042568A">
            <w:pPr>
              <w:pStyle w:val="berschrift2"/>
              <w:numPr>
                <w:ilvl w:val="0"/>
                <w:numId w:val="4"/>
              </w:numPr>
              <w:rPr>
                <w:rStyle w:val="font-size-14"/>
                <w:sz w:val="16"/>
                <w:szCs w:val="10"/>
              </w:rPr>
            </w:pPr>
            <w:r w:rsidRPr="00FD67AC">
              <w:rPr>
                <w:rStyle w:val="font-size-14"/>
                <w:sz w:val="16"/>
                <w:szCs w:val="10"/>
              </w:rPr>
              <w:t xml:space="preserve">B. Vinoth Kumar/P. Sivakumar/M. M. Rajan Singaravel/K. Vijayakumar : Intelligent Paradigms for Smart Grid and Renewable Energy Systems, </w:t>
            </w:r>
            <w:r>
              <w:rPr>
                <w:rStyle w:val="font-size-14"/>
                <w:sz w:val="16"/>
                <w:szCs w:val="10"/>
              </w:rPr>
              <w:t>Springer, 2021</w:t>
            </w:r>
          </w:p>
          <w:p w14:paraId="0212FBC0" w14:textId="4FF7802C" w:rsidR="0043387C" w:rsidRPr="00E2075D" w:rsidRDefault="00E2075D" w:rsidP="00E2075D">
            <w:pPr>
              <w:pStyle w:val="berschrift2"/>
              <w:numPr>
                <w:ilvl w:val="0"/>
                <w:numId w:val="4"/>
              </w:numPr>
              <w:rPr>
                <w:sz w:val="16"/>
                <w:szCs w:val="10"/>
                <w:lang w:val="en-US"/>
              </w:rPr>
            </w:pPr>
            <w:r w:rsidRPr="00E2075D">
              <w:rPr>
                <w:rStyle w:val="font-size-14"/>
                <w:sz w:val="16"/>
                <w:szCs w:val="10"/>
                <w:lang w:val="en-US"/>
              </w:rPr>
              <w:t>Shen, Jingshuang/Jiang, Chuanwen/Li, Bosong: Controllable Load Management Approaches in Smart Grids, 2015</w:t>
            </w:r>
          </w:p>
          <w:p w14:paraId="27F51D41" w14:textId="4436BB30" w:rsidR="00FD67AC" w:rsidRDefault="00E2075D" w:rsidP="00FD67AC">
            <w:pPr>
              <w:pStyle w:val="berschrift2"/>
              <w:numPr>
                <w:ilvl w:val="0"/>
                <w:numId w:val="4"/>
              </w:numPr>
              <w:rPr>
                <w:rStyle w:val="font-size-14"/>
                <w:sz w:val="16"/>
                <w:szCs w:val="10"/>
                <w:lang w:val="en-US"/>
              </w:rPr>
            </w:pPr>
            <w:r w:rsidRPr="00E2075D">
              <w:rPr>
                <w:rStyle w:val="font-size-14"/>
                <w:sz w:val="16"/>
                <w:szCs w:val="10"/>
                <w:lang w:val="en-US"/>
              </w:rPr>
              <w:t>Park, Namje/ Kim, Marie: Implementation of load management application system using smart grid privacy policy in energy management service environment, 2014</w:t>
            </w:r>
          </w:p>
          <w:p w14:paraId="02B80332" w14:textId="718AEB53" w:rsidR="00FD67AC" w:rsidRPr="00FD67AC" w:rsidRDefault="00FD67AC" w:rsidP="00FD67AC">
            <w:pPr>
              <w:pStyle w:val="berschrift2"/>
              <w:numPr>
                <w:ilvl w:val="0"/>
                <w:numId w:val="4"/>
              </w:numPr>
              <w:rPr>
                <w:rStyle w:val="font-size-14"/>
                <w:sz w:val="16"/>
                <w:szCs w:val="10"/>
                <w:lang w:val="en-US"/>
              </w:rPr>
            </w:pPr>
            <w:r w:rsidRPr="00FD67AC">
              <w:rPr>
                <w:rStyle w:val="font-size-14"/>
                <w:sz w:val="16"/>
                <w:szCs w:val="10"/>
                <w:lang w:val="en-US"/>
              </w:rPr>
              <w:t>Jamil, Majid/ Mittal, Sonam: Hourly load shifting approach for demand side management in smart grid using grasshopper optimisation algorithm, 2020</w:t>
            </w:r>
          </w:p>
          <w:p w14:paraId="0EC5835B" w14:textId="77777777" w:rsidR="006F3735" w:rsidRPr="0042568A" w:rsidRDefault="006F3735" w:rsidP="0042568A">
            <w:pPr>
              <w:pStyle w:val="PTabelle"/>
              <w:rPr>
                <w:lang w:val="en-US"/>
              </w:rPr>
            </w:pPr>
          </w:p>
        </w:tc>
      </w:tr>
    </w:tbl>
    <w:p w14:paraId="10B8B963" w14:textId="4B905571" w:rsidR="009F4D93" w:rsidRPr="003C783F" w:rsidRDefault="009F4D93" w:rsidP="00FD67AC">
      <w:pPr>
        <w:widowControl/>
        <w:autoSpaceDE w:val="0"/>
        <w:autoSpaceDN w:val="0"/>
        <w:adjustRightInd w:val="0"/>
        <w:rPr>
          <w:rFonts w:cs="Arial"/>
          <w:color w:val="000000"/>
          <w:sz w:val="20"/>
          <w:lang w:val="en-US"/>
        </w:rPr>
      </w:pPr>
    </w:p>
    <w:sectPr w:rsidR="009F4D93" w:rsidRPr="003C783F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690B" w14:textId="77777777" w:rsidR="0057072F" w:rsidRDefault="0057072F" w:rsidP="00962ACC">
      <w:pPr>
        <w:pStyle w:val="Comment"/>
      </w:pPr>
      <w:r>
        <w:separator/>
      </w:r>
    </w:p>
  </w:endnote>
  <w:endnote w:type="continuationSeparator" w:id="0">
    <w:p w14:paraId="110A86FE" w14:textId="77777777" w:rsidR="0057072F" w:rsidRDefault="0057072F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0DE1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22AD" w14:textId="6AC9DEE8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0C7B4F">
      <w:rPr>
        <w:snapToGrid w:val="0"/>
      </w:rPr>
      <w:t>TINF19B4-Anmeldung-Thema-Studienarbeit_Weber-Lucie.docx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0C7B4F">
      <w:rPr>
        <w:snapToGrid w:val="0"/>
      </w:rPr>
      <w:t>15.10.21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D544" w14:textId="128FEFE8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0C7B4F">
      <w:rPr>
        <w:snapToGrid w:val="0"/>
      </w:rPr>
      <w:t>D:\Duales Studium\DHBW\Studienarbeit\TINF19B4-Anmeldung-Thema-Studienarbeit_Weber-Lucie.docx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AC83" w14:textId="77777777" w:rsidR="0057072F" w:rsidRDefault="0057072F" w:rsidP="00962ACC">
      <w:pPr>
        <w:pStyle w:val="Comment"/>
      </w:pPr>
      <w:r>
        <w:separator/>
      </w:r>
    </w:p>
  </w:footnote>
  <w:footnote w:type="continuationSeparator" w:id="0">
    <w:p w14:paraId="781B97A2" w14:textId="77777777" w:rsidR="0057072F" w:rsidRDefault="0057072F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BABC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169FE1D6" w14:textId="77777777">
      <w:tc>
        <w:tcPr>
          <w:tcW w:w="2700" w:type="dxa"/>
        </w:tcPr>
        <w:p w14:paraId="7A0C0717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2934999E" wp14:editId="61F605AF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3A78FA43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4E25AE63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EA7885E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AC40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630"/>
    <w:multiLevelType w:val="hybridMultilevel"/>
    <w:tmpl w:val="8BBC5662"/>
    <w:lvl w:ilvl="0" w:tplc="487C14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207A"/>
    <w:multiLevelType w:val="hybridMultilevel"/>
    <w:tmpl w:val="22741AA4"/>
    <w:lvl w:ilvl="0" w:tplc="5EE4CFB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039EE"/>
    <w:multiLevelType w:val="hybridMultilevel"/>
    <w:tmpl w:val="B68A734C"/>
    <w:lvl w:ilvl="0" w:tplc="E3B2C7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D0C24"/>
    <w:multiLevelType w:val="hybridMultilevel"/>
    <w:tmpl w:val="62E8D18A"/>
    <w:lvl w:ilvl="0" w:tplc="0407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580F7C94"/>
    <w:multiLevelType w:val="hybridMultilevel"/>
    <w:tmpl w:val="90964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91546"/>
    <w:rsid w:val="000B4C67"/>
    <w:rsid w:val="000C7B4F"/>
    <w:rsid w:val="0011287C"/>
    <w:rsid w:val="00115694"/>
    <w:rsid w:val="001C1E12"/>
    <w:rsid w:val="001C2E74"/>
    <w:rsid w:val="00242238"/>
    <w:rsid w:val="002435E7"/>
    <w:rsid w:val="002C71DA"/>
    <w:rsid w:val="002F5A9E"/>
    <w:rsid w:val="002F6AB9"/>
    <w:rsid w:val="00307A4C"/>
    <w:rsid w:val="00315739"/>
    <w:rsid w:val="00326952"/>
    <w:rsid w:val="003861C4"/>
    <w:rsid w:val="003A05A4"/>
    <w:rsid w:val="003A7EAA"/>
    <w:rsid w:val="003C783F"/>
    <w:rsid w:val="003E5E6B"/>
    <w:rsid w:val="0042568A"/>
    <w:rsid w:val="0043387C"/>
    <w:rsid w:val="00440018"/>
    <w:rsid w:val="00467C00"/>
    <w:rsid w:val="00557BBF"/>
    <w:rsid w:val="0057072F"/>
    <w:rsid w:val="00575E8C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951C9"/>
    <w:rsid w:val="007B7769"/>
    <w:rsid w:val="007D6024"/>
    <w:rsid w:val="007E001D"/>
    <w:rsid w:val="00803E94"/>
    <w:rsid w:val="00845C39"/>
    <w:rsid w:val="00856A4E"/>
    <w:rsid w:val="008C5DDC"/>
    <w:rsid w:val="008F2810"/>
    <w:rsid w:val="00913356"/>
    <w:rsid w:val="00962ACC"/>
    <w:rsid w:val="0097661F"/>
    <w:rsid w:val="009D2296"/>
    <w:rsid w:val="009D5C51"/>
    <w:rsid w:val="009F4D93"/>
    <w:rsid w:val="00A24E70"/>
    <w:rsid w:val="00A67C35"/>
    <w:rsid w:val="00A947E8"/>
    <w:rsid w:val="00AE0470"/>
    <w:rsid w:val="00B16A9F"/>
    <w:rsid w:val="00B707F1"/>
    <w:rsid w:val="00BA32DB"/>
    <w:rsid w:val="00BA5D76"/>
    <w:rsid w:val="00BA6779"/>
    <w:rsid w:val="00C326C1"/>
    <w:rsid w:val="00C567D8"/>
    <w:rsid w:val="00C75A8B"/>
    <w:rsid w:val="00CA5DEF"/>
    <w:rsid w:val="00CA6330"/>
    <w:rsid w:val="00D16DE8"/>
    <w:rsid w:val="00D73782"/>
    <w:rsid w:val="00DF4618"/>
    <w:rsid w:val="00DF635A"/>
    <w:rsid w:val="00E2075D"/>
    <w:rsid w:val="00E46AA9"/>
    <w:rsid w:val="00E82AEB"/>
    <w:rsid w:val="00E90E48"/>
    <w:rsid w:val="00EB2539"/>
    <w:rsid w:val="00F15880"/>
    <w:rsid w:val="00F5562D"/>
    <w:rsid w:val="00F613FB"/>
    <w:rsid w:val="00F66F45"/>
    <w:rsid w:val="00FB0E86"/>
    <w:rsid w:val="00FD67AC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A240AF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42568A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42568A"/>
    <w:rPr>
      <w:rFonts w:ascii="Arial" w:hAnsi="Arial"/>
      <w:b/>
      <w:bCs/>
      <w:sz w:val="18"/>
      <w:szCs w:val="18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bsatz-Standardschriftart"/>
    <w:rsid w:val="001C2E74"/>
  </w:style>
  <w:style w:type="character" w:customStyle="1" w:styleId="markedcontent">
    <w:name w:val="markedcontent"/>
    <w:basedOn w:val="Absatz-Standardschriftart"/>
    <w:rsid w:val="0042568A"/>
  </w:style>
  <w:style w:type="character" w:customStyle="1" w:styleId="font-size-14">
    <w:name w:val="font-size-14"/>
    <w:basedOn w:val="Absatz-Standardschriftart"/>
    <w:rsid w:val="0042568A"/>
  </w:style>
  <w:style w:type="character" w:customStyle="1" w:styleId="hh">
    <w:name w:val="hh"/>
    <w:basedOn w:val="Absatz-Standardschriftart"/>
    <w:rsid w:val="00425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281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2048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Lucie Weber</cp:lastModifiedBy>
  <cp:revision>17</cp:revision>
  <cp:lastPrinted>2021-10-15T12:37:00Z</cp:lastPrinted>
  <dcterms:created xsi:type="dcterms:W3CDTF">2021-10-06T20:39:00Z</dcterms:created>
  <dcterms:modified xsi:type="dcterms:W3CDTF">2021-10-16T19:30:00Z</dcterms:modified>
</cp:coreProperties>
</file>